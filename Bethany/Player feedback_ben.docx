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859" w:rsidRDefault="006C0F51">
      <w:pPr>
        <w:jc w:val="center"/>
      </w:pPr>
      <w:r>
        <w:rPr>
          <w:b/>
          <w:u w:val="single"/>
        </w:rPr>
        <w:t>Player feedback document</w:t>
      </w:r>
    </w:p>
    <w:p w:rsidR="00E80859" w:rsidRDefault="006C0F51">
      <w:r>
        <w:t>Player name:</w:t>
      </w:r>
      <w:r w:rsidR="000651FE">
        <w:t xml:space="preserve"> Ben</w:t>
      </w:r>
    </w:p>
    <w:p w:rsidR="00E80859" w:rsidRDefault="006C0F51">
      <w:r>
        <w:t>Player age:</w:t>
      </w:r>
      <w:r w:rsidR="000651FE">
        <w:t xml:space="preserve"> 20</w:t>
      </w:r>
    </w:p>
    <w:p w:rsidR="00E80859" w:rsidRDefault="00E80859"/>
    <w:p w:rsidR="00E80859" w:rsidRDefault="006C0F51">
      <w:r>
        <w:rPr>
          <w:b/>
        </w:rPr>
        <w:t>Players initial thoughts:</w:t>
      </w:r>
    </w:p>
    <w:p w:rsidR="00E80859" w:rsidRDefault="006C0F51">
      <w:r>
        <w:rPr>
          <w:i/>
        </w:rPr>
        <w:t>The first thoughts the player had about our game:</w:t>
      </w:r>
    </w:p>
    <w:p w:rsidR="00E80859" w:rsidRDefault="000651FE">
      <w:r>
        <w:t>I like the idea of being other characters, unique. Nice layout</w:t>
      </w:r>
      <w:r w:rsidR="006C0F51">
        <w:t xml:space="preserve"> and sounds</w:t>
      </w:r>
      <w:r>
        <w:t>.</w:t>
      </w:r>
    </w:p>
    <w:p w:rsidR="00E80859" w:rsidRDefault="006C0F51">
      <w:r>
        <w:rPr>
          <w:b/>
        </w:rPr>
        <w:t>Questions:</w:t>
      </w:r>
    </w:p>
    <w:p w:rsidR="00E80859" w:rsidRDefault="006C0F51">
      <w:r>
        <w:rPr>
          <w:i/>
        </w:rPr>
        <w:t xml:space="preserve">Upon loading into the level did you realise </w:t>
      </w:r>
      <w:r>
        <w:rPr>
          <w:i/>
        </w:rPr>
        <w:t>what your goal was?</w:t>
      </w:r>
    </w:p>
    <w:p w:rsidR="000651FE" w:rsidRDefault="000651FE">
      <w:r>
        <w:t xml:space="preserve">Not completely </w:t>
      </w:r>
    </w:p>
    <w:p w:rsidR="00E80859" w:rsidRDefault="006C0F51">
      <w:r>
        <w:rPr>
          <w:i/>
        </w:rPr>
        <w:t>Would you want more hints to be added into the game?</w:t>
      </w:r>
    </w:p>
    <w:p w:rsidR="00E80859" w:rsidRDefault="000651FE">
      <w:r>
        <w:t>Controls, doesn’t really need anything else.</w:t>
      </w:r>
    </w:p>
    <w:p w:rsidR="00E80859" w:rsidRDefault="006C0F51">
      <w:r>
        <w:rPr>
          <w:i/>
        </w:rPr>
        <w:t>Were you lost or did you feel confused / not sure what to do?</w:t>
      </w:r>
    </w:p>
    <w:p w:rsidR="00E80859" w:rsidRDefault="000651FE">
      <w:r>
        <w:t>Didn’t know I could control NPCs at the beginning, after that I was fine.</w:t>
      </w:r>
    </w:p>
    <w:p w:rsidR="00E80859" w:rsidRDefault="006C0F51">
      <w:r>
        <w:rPr>
          <w:b/>
        </w:rPr>
        <w:t>Suggestions:</w:t>
      </w:r>
    </w:p>
    <w:p w:rsidR="00E80859" w:rsidRDefault="006C0F51">
      <w:r>
        <w:rPr>
          <w:i/>
        </w:rPr>
        <w:t>Any suggestions the player has for our game:</w:t>
      </w:r>
    </w:p>
    <w:p w:rsidR="00E80859" w:rsidRDefault="000651FE">
      <w:r>
        <w:t>When you run out of lives the game ends or add in a button to</w:t>
      </w:r>
      <w:bookmarkStart w:id="0" w:name="_GoBack"/>
      <w:bookmarkEnd w:id="0"/>
      <w:r>
        <w:t xml:space="preserve"> easily restart the level.</w:t>
      </w:r>
    </w:p>
    <w:p w:rsidR="00E80859" w:rsidRDefault="00E80859"/>
    <w:sectPr w:rsidR="00E8085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C0F51">
      <w:pPr>
        <w:spacing w:after="0" w:line="240" w:lineRule="auto"/>
      </w:pPr>
      <w:r>
        <w:separator/>
      </w:r>
    </w:p>
  </w:endnote>
  <w:endnote w:type="continuationSeparator" w:id="0">
    <w:p w:rsidR="00000000" w:rsidRDefault="006C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C0F5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6C0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80859"/>
    <w:rsid w:val="000651FE"/>
    <w:rsid w:val="006C0F51"/>
    <w:rsid w:val="00E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en-GB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2"/>
        <w:szCs w:val="22"/>
        <w:lang w:val="en-GB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User</cp:lastModifiedBy>
  <cp:revision>2</cp:revision>
  <dcterms:created xsi:type="dcterms:W3CDTF">2016-11-29T23:34:00Z</dcterms:created>
  <dcterms:modified xsi:type="dcterms:W3CDTF">2016-11-29T23:34:00Z</dcterms:modified>
</cp:coreProperties>
</file>